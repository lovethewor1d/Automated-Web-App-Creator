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84958" w14:textId="77777777" w:rsidR="003C7519" w:rsidRPr="005060A4" w:rsidRDefault="003C7519" w:rsidP="002D4552">
      <w:pPr>
        <w:rPr>
          <w:rFonts w:ascii="Arial" w:hAnsi="Arial" w:cs="Arial"/>
        </w:rPr>
      </w:pPr>
    </w:p>
    <w:p w14:paraId="3DD2B7CB" w14:textId="77777777" w:rsidR="00FD3860" w:rsidRPr="005060A4" w:rsidRDefault="00FD3860" w:rsidP="002D4552">
      <w:pPr>
        <w:rPr>
          <w:rFonts w:ascii="Arial" w:hAnsi="Arial" w:cs="Arial"/>
        </w:rPr>
      </w:pPr>
    </w:p>
    <w:p w14:paraId="57E1C621" w14:textId="7DBA18B2" w:rsidR="001F1CFF" w:rsidRPr="00102CB3" w:rsidRDefault="00704A5C" w:rsidP="001F1CFF">
      <w:pPr>
        <w:pStyle w:val="p1"/>
        <w:rPr>
          <w:b/>
          <w:color w:val="5AA2AE" w:themeColor="accent5"/>
          <w:sz w:val="32"/>
          <w:szCs w:val="36"/>
        </w:rPr>
      </w:pPr>
      <w:r>
        <w:rPr>
          <w:b/>
          <w:color w:val="5AA2AE" w:themeColor="accent5"/>
          <w:sz w:val="32"/>
          <w:szCs w:val="36"/>
        </w:rPr>
        <w:t>Vulnerable Web Creator</w:t>
      </w:r>
      <w:r w:rsidR="001F1CFF" w:rsidRPr="00102CB3">
        <w:rPr>
          <w:b/>
          <w:color w:val="5AA2AE" w:themeColor="accent5"/>
          <w:sz w:val="32"/>
          <w:szCs w:val="36"/>
        </w:rPr>
        <w:t xml:space="preserve"> Document </w:t>
      </w:r>
      <w:r>
        <w:rPr>
          <w:b/>
          <w:color w:val="5AA2AE" w:themeColor="accent5"/>
          <w:sz w:val="32"/>
          <w:szCs w:val="36"/>
        </w:rPr>
        <w:t>(</w:t>
      </w:r>
      <w:r w:rsidR="00497B49">
        <w:rPr>
          <w:b/>
          <w:color w:val="5AA2AE" w:themeColor="accent5"/>
          <w:sz w:val="32"/>
          <w:szCs w:val="36"/>
        </w:rPr>
        <w:t>User</w:t>
      </w:r>
      <w:r>
        <w:rPr>
          <w:b/>
          <w:color w:val="5AA2AE" w:themeColor="accent5"/>
          <w:sz w:val="32"/>
          <w:szCs w:val="36"/>
        </w:rPr>
        <w:t xml:space="preserve"> Version)</w:t>
      </w:r>
    </w:p>
    <w:p w14:paraId="0B7AC299" w14:textId="77777777" w:rsidR="00FD3860" w:rsidRPr="005060A4" w:rsidRDefault="00FD3860" w:rsidP="002D4552">
      <w:pPr>
        <w:rPr>
          <w:rFonts w:ascii="Arial" w:hAnsi="Arial" w:cs="Arial"/>
        </w:rPr>
      </w:pPr>
    </w:p>
    <w:p w14:paraId="7F881C8E" w14:textId="77777777" w:rsidR="005620D4" w:rsidRPr="005060A4" w:rsidRDefault="005620D4" w:rsidP="002D4552">
      <w:pPr>
        <w:rPr>
          <w:rFonts w:ascii="Arial" w:hAnsi="Arial" w:cs="Arial"/>
        </w:rPr>
      </w:pPr>
    </w:p>
    <w:p w14:paraId="23BC5D89" w14:textId="77777777" w:rsidR="005620D4" w:rsidRPr="005060A4" w:rsidRDefault="005620D4" w:rsidP="002D4552">
      <w:pPr>
        <w:rPr>
          <w:rFonts w:ascii="Arial" w:hAnsi="Arial" w:cs="Arial"/>
        </w:rPr>
      </w:pPr>
    </w:p>
    <w:p w14:paraId="0C5D249E" w14:textId="77777777" w:rsidR="005620D4" w:rsidRPr="005060A4" w:rsidRDefault="005620D4" w:rsidP="002D4552">
      <w:pPr>
        <w:rPr>
          <w:rFonts w:ascii="Arial" w:hAnsi="Arial" w:cs="Arial"/>
        </w:rPr>
      </w:pPr>
    </w:p>
    <w:p w14:paraId="6C527EB0" w14:textId="77777777" w:rsidR="005620D4" w:rsidRPr="005060A4" w:rsidRDefault="005620D4" w:rsidP="002D4552">
      <w:pPr>
        <w:rPr>
          <w:rFonts w:ascii="Arial" w:hAnsi="Arial" w:cs="Arial"/>
        </w:rPr>
      </w:pPr>
    </w:p>
    <w:p w14:paraId="5975A1AA" w14:textId="47E86368" w:rsidR="005620D4" w:rsidRPr="005060A4" w:rsidRDefault="00704A5C" w:rsidP="005620D4">
      <w:pPr>
        <w:jc w:val="center"/>
        <w:rPr>
          <w:rFonts w:ascii="Arial" w:hAnsi="Arial" w:cs="Arial"/>
          <w:b/>
          <w:color w:val="417A84" w:themeColor="accent5" w:themeShade="BF"/>
          <w:sz w:val="32"/>
        </w:rPr>
      </w:pPr>
      <w:r>
        <w:rPr>
          <w:b/>
          <w:color w:val="5AA2AE" w:themeColor="accent5"/>
          <w:sz w:val="32"/>
          <w:szCs w:val="36"/>
        </w:rPr>
        <w:t>Vulnerable Web Creator</w:t>
      </w:r>
    </w:p>
    <w:p w14:paraId="10C7D505" w14:textId="77777777" w:rsidR="005620D4" w:rsidRPr="005060A4" w:rsidRDefault="005620D4" w:rsidP="005620D4">
      <w:pPr>
        <w:jc w:val="center"/>
        <w:rPr>
          <w:rFonts w:ascii="Arial" w:hAnsi="Arial" w:cs="Arial"/>
          <w:b/>
          <w:color w:val="417A84" w:themeColor="accent5" w:themeShade="BF"/>
          <w:sz w:val="32"/>
        </w:rPr>
      </w:pPr>
    </w:p>
    <w:p w14:paraId="5D43E79F" w14:textId="0923F706" w:rsidR="005620D4" w:rsidRPr="005060A4" w:rsidRDefault="00704A5C" w:rsidP="00D404D2">
      <w:pPr>
        <w:jc w:val="center"/>
        <w:outlineLvl w:val="0"/>
        <w:rPr>
          <w:rFonts w:ascii="Arial" w:hAnsi="Arial" w:cs="Arial"/>
          <w:b/>
          <w:color w:val="417A84" w:themeColor="accent5" w:themeShade="BF"/>
          <w:sz w:val="32"/>
        </w:rPr>
      </w:pPr>
      <w:r>
        <w:rPr>
          <w:rFonts w:ascii="Arial" w:hAnsi="Arial" w:cs="Arial"/>
          <w:b/>
          <w:color w:val="417A84" w:themeColor="accent5" w:themeShade="BF"/>
          <w:sz w:val="32"/>
        </w:rPr>
        <w:t>Love Sharma</w:t>
      </w:r>
    </w:p>
    <w:p w14:paraId="1119B18E" w14:textId="77777777" w:rsidR="005620D4" w:rsidRPr="005060A4" w:rsidRDefault="005620D4" w:rsidP="005620D4">
      <w:pPr>
        <w:jc w:val="center"/>
        <w:rPr>
          <w:rFonts w:ascii="Arial" w:hAnsi="Arial" w:cs="Arial"/>
          <w:b/>
          <w:color w:val="417A84" w:themeColor="accent5" w:themeShade="BF"/>
          <w:sz w:val="32"/>
        </w:rPr>
      </w:pPr>
    </w:p>
    <w:p w14:paraId="21BD528E" w14:textId="1F75933B" w:rsidR="005620D4" w:rsidRPr="005060A4" w:rsidRDefault="00704A5C" w:rsidP="00D404D2">
      <w:pPr>
        <w:jc w:val="center"/>
        <w:outlineLvl w:val="0"/>
        <w:rPr>
          <w:rFonts w:ascii="Arial" w:hAnsi="Arial" w:cs="Arial"/>
          <w:b/>
          <w:color w:val="417A84" w:themeColor="accent5" w:themeShade="BF"/>
          <w:sz w:val="32"/>
        </w:rPr>
      </w:pPr>
      <w:r>
        <w:rPr>
          <w:rFonts w:ascii="Arial" w:hAnsi="Arial" w:cs="Arial"/>
          <w:b/>
          <w:color w:val="417A84" w:themeColor="accent5" w:themeShade="BF"/>
          <w:sz w:val="32"/>
        </w:rPr>
        <w:t>13-08-2023</w:t>
      </w:r>
    </w:p>
    <w:p w14:paraId="7714CD60" w14:textId="77777777" w:rsidR="005620D4" w:rsidRPr="005060A4" w:rsidRDefault="005620D4" w:rsidP="005620D4">
      <w:pPr>
        <w:jc w:val="center"/>
        <w:rPr>
          <w:rFonts w:ascii="Arial" w:hAnsi="Arial" w:cs="Arial"/>
          <w:b/>
          <w:color w:val="417A84" w:themeColor="accent5" w:themeShade="BF"/>
          <w:sz w:val="32"/>
        </w:rPr>
      </w:pPr>
    </w:p>
    <w:p w14:paraId="7417DA20" w14:textId="51F76D95" w:rsidR="00937B38" w:rsidRPr="005060A4" w:rsidRDefault="005620D4" w:rsidP="00937B38">
      <w:pPr>
        <w:jc w:val="center"/>
        <w:outlineLvl w:val="0"/>
        <w:rPr>
          <w:rFonts w:ascii="Arial" w:hAnsi="Arial" w:cs="Arial"/>
          <w:b/>
          <w:color w:val="417A84" w:themeColor="accent5" w:themeShade="BF"/>
          <w:sz w:val="32"/>
        </w:rPr>
      </w:pPr>
      <w:r w:rsidRPr="005060A4">
        <w:rPr>
          <w:rFonts w:ascii="Arial" w:hAnsi="Arial" w:cs="Arial"/>
          <w:b/>
          <w:color w:val="417A84" w:themeColor="accent5" w:themeShade="BF"/>
          <w:sz w:val="32"/>
        </w:rPr>
        <w:t>Version 0.0.</w:t>
      </w:r>
      <w:r w:rsidR="00704A5C">
        <w:rPr>
          <w:rFonts w:ascii="Arial" w:hAnsi="Arial" w:cs="Arial"/>
          <w:b/>
          <w:color w:val="417A84" w:themeColor="accent5" w:themeShade="BF"/>
          <w:sz w:val="32"/>
        </w:rPr>
        <w:t>1</w:t>
      </w:r>
    </w:p>
    <w:p w14:paraId="0DDA854D" w14:textId="77777777" w:rsidR="00492C36" w:rsidRPr="005060A4" w:rsidRDefault="00492C36" w:rsidP="00F73A60">
      <w:pPr>
        <w:jc w:val="center"/>
        <w:rPr>
          <w:rFonts w:ascii="Arial" w:hAnsi="Arial" w:cs="Arial"/>
          <w:b/>
          <w:color w:val="417A84" w:themeColor="accent5" w:themeShade="BF"/>
          <w:sz w:val="26"/>
          <w:szCs w:val="26"/>
        </w:rPr>
      </w:pPr>
    </w:p>
    <w:p w14:paraId="13389CEA" w14:textId="77777777" w:rsidR="00C74202" w:rsidRPr="00F47973" w:rsidRDefault="00C11B09" w:rsidP="00F47973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720"/>
        <w:outlineLvl w:val="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 xml:space="preserve">  </w:t>
      </w:r>
      <w:r w:rsidR="00C74202" w:rsidRPr="00F47973">
        <w:rPr>
          <w:rFonts w:ascii="Arial" w:hAnsi="Arial" w:cs="Arial"/>
          <w:b/>
          <w:color w:val="232323"/>
          <w:szCs w:val="26"/>
        </w:rPr>
        <w:t>1.</w:t>
      </w:r>
      <w:r w:rsidR="001D0184" w:rsidRPr="00F47973">
        <w:rPr>
          <w:rFonts w:ascii="Arial" w:hAnsi="Arial" w:cs="Arial"/>
          <w:b/>
          <w:color w:val="232323"/>
          <w:szCs w:val="26"/>
        </w:rPr>
        <w:t>  </w:t>
      </w:r>
      <w:r w:rsidR="0015322D" w:rsidRPr="00F47973">
        <w:rPr>
          <w:rFonts w:ascii="Arial" w:hAnsi="Arial" w:cs="Arial"/>
          <w:b/>
          <w:color w:val="232323"/>
          <w:szCs w:val="26"/>
        </w:rPr>
        <w:t>Overview</w:t>
      </w:r>
      <w:r w:rsidR="00C74202" w:rsidRPr="00F47973">
        <w:rPr>
          <w:rFonts w:ascii="Arial" w:hAnsi="Arial" w:cs="Arial"/>
          <w:b/>
          <w:color w:val="232323"/>
          <w:szCs w:val="26"/>
        </w:rPr>
        <w:tab/>
      </w:r>
    </w:p>
    <w:p w14:paraId="7DE86A7C" w14:textId="77777777" w:rsidR="00C74202" w:rsidRPr="00F47973" w:rsidRDefault="00C74202" w:rsidP="00F47973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>1.1    Purpose</w:t>
      </w:r>
    </w:p>
    <w:p w14:paraId="7712DFB0" w14:textId="77777777" w:rsidR="00C74202" w:rsidRPr="00F47973" w:rsidRDefault="00C11B09" w:rsidP="00F47973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 xml:space="preserve">  </w:t>
      </w:r>
      <w:r w:rsidR="00C74202" w:rsidRPr="00F47973">
        <w:rPr>
          <w:rFonts w:ascii="Arial" w:hAnsi="Arial" w:cs="Arial"/>
          <w:b/>
          <w:color w:val="232323"/>
          <w:szCs w:val="26"/>
        </w:rPr>
        <w:t>2.</w:t>
      </w:r>
      <w:r w:rsidR="001D0184" w:rsidRPr="00F47973">
        <w:rPr>
          <w:rFonts w:ascii="Arial" w:hAnsi="Arial" w:cs="Arial"/>
          <w:b/>
          <w:color w:val="232323"/>
          <w:szCs w:val="26"/>
        </w:rPr>
        <w:t>  </w:t>
      </w:r>
      <w:r w:rsidR="0015322D" w:rsidRPr="00F47973">
        <w:rPr>
          <w:rFonts w:ascii="Arial" w:hAnsi="Arial" w:cs="Arial"/>
          <w:b/>
          <w:color w:val="232323"/>
          <w:szCs w:val="26"/>
        </w:rPr>
        <w:t>Requirements</w:t>
      </w:r>
    </w:p>
    <w:p w14:paraId="2A1C66BD" w14:textId="77777777" w:rsidR="00C74202" w:rsidRPr="00F47973" w:rsidRDefault="00C74202" w:rsidP="00F47973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 xml:space="preserve">2.1    </w:t>
      </w:r>
      <w:r w:rsidR="0015322D" w:rsidRPr="00F47973">
        <w:rPr>
          <w:rFonts w:ascii="Arial" w:hAnsi="Arial" w:cs="Arial"/>
          <w:b/>
          <w:color w:val="232323"/>
          <w:szCs w:val="26"/>
        </w:rPr>
        <w:t>Assets</w:t>
      </w:r>
    </w:p>
    <w:p w14:paraId="3462B2C3" w14:textId="32547337" w:rsidR="0015322D" w:rsidRPr="00F47973" w:rsidRDefault="0015322D" w:rsidP="00F47973">
      <w:pPr>
        <w:tabs>
          <w:tab w:val="right" w:leader="dot" w:pos="9270"/>
        </w:tabs>
        <w:spacing w:line="276" w:lineRule="auto"/>
        <w:ind w:left="216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>2.1.</w:t>
      </w:r>
      <w:r w:rsidR="00704A5C">
        <w:rPr>
          <w:rFonts w:ascii="Arial" w:hAnsi="Arial" w:cs="Arial"/>
          <w:b/>
          <w:color w:val="232323"/>
          <w:szCs w:val="26"/>
        </w:rPr>
        <w:t>1</w:t>
      </w:r>
      <w:r w:rsidRPr="00F47973">
        <w:rPr>
          <w:rFonts w:ascii="Arial" w:hAnsi="Arial" w:cs="Arial"/>
          <w:b/>
          <w:color w:val="232323"/>
          <w:szCs w:val="26"/>
        </w:rPr>
        <w:t xml:space="preserve">     </w:t>
      </w:r>
      <w:r w:rsidR="00843CF1" w:rsidRPr="00F47973">
        <w:rPr>
          <w:rFonts w:ascii="Arial" w:hAnsi="Arial" w:cs="Arial"/>
          <w:b/>
          <w:color w:val="232323"/>
          <w:szCs w:val="26"/>
        </w:rPr>
        <w:t>Hardware</w:t>
      </w:r>
    </w:p>
    <w:p w14:paraId="05596D02" w14:textId="6A29453E" w:rsidR="00843CF1" w:rsidRPr="00F47973" w:rsidRDefault="00843CF1" w:rsidP="00704A5C">
      <w:pPr>
        <w:tabs>
          <w:tab w:val="right" w:leader="dot" w:pos="9270"/>
        </w:tabs>
        <w:spacing w:line="276" w:lineRule="auto"/>
        <w:ind w:left="216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>2.1.</w:t>
      </w:r>
      <w:r w:rsidR="00704A5C">
        <w:rPr>
          <w:rFonts w:ascii="Arial" w:hAnsi="Arial" w:cs="Arial"/>
          <w:b/>
          <w:color w:val="232323"/>
          <w:szCs w:val="26"/>
        </w:rPr>
        <w:t>2</w:t>
      </w:r>
      <w:r w:rsidRPr="00F47973">
        <w:rPr>
          <w:rFonts w:ascii="Arial" w:hAnsi="Arial" w:cs="Arial"/>
          <w:b/>
          <w:color w:val="232323"/>
          <w:szCs w:val="26"/>
        </w:rPr>
        <w:t xml:space="preserve">     Software</w:t>
      </w:r>
      <w:r w:rsidR="002C4C02" w:rsidRPr="00F47973">
        <w:rPr>
          <w:rFonts w:ascii="Arial" w:hAnsi="Arial" w:cs="Arial"/>
          <w:b/>
          <w:color w:val="232323"/>
          <w:szCs w:val="26"/>
        </w:rPr>
        <w:t xml:space="preserve"> </w:t>
      </w:r>
    </w:p>
    <w:p w14:paraId="74E197D2" w14:textId="66022645" w:rsidR="00C74202" w:rsidRPr="00F47973" w:rsidRDefault="00C11B09" w:rsidP="00F47973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 xml:space="preserve">  3</w:t>
      </w:r>
      <w:r w:rsidR="00C74202" w:rsidRPr="00F47973">
        <w:rPr>
          <w:rFonts w:ascii="Arial" w:hAnsi="Arial" w:cs="Arial"/>
          <w:b/>
          <w:color w:val="232323"/>
          <w:szCs w:val="26"/>
        </w:rPr>
        <w:t>.</w:t>
      </w:r>
      <w:r w:rsidR="001D0184" w:rsidRPr="00F47973">
        <w:rPr>
          <w:rFonts w:ascii="Arial" w:hAnsi="Arial" w:cs="Arial"/>
          <w:b/>
          <w:color w:val="232323"/>
          <w:szCs w:val="26"/>
        </w:rPr>
        <w:t>  </w:t>
      </w:r>
      <w:r w:rsidR="007A3DD3">
        <w:rPr>
          <w:rFonts w:ascii="Arial" w:hAnsi="Arial" w:cs="Arial"/>
          <w:b/>
          <w:color w:val="232323"/>
          <w:szCs w:val="26"/>
        </w:rPr>
        <w:t>Deployment Tutorial</w:t>
      </w:r>
    </w:p>
    <w:p w14:paraId="514050E9" w14:textId="237A75BB" w:rsidR="004E0DBF" w:rsidRDefault="00C11B09" w:rsidP="00A65A53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>3</w:t>
      </w:r>
      <w:r w:rsidR="00C74202" w:rsidRPr="00F47973">
        <w:rPr>
          <w:rFonts w:ascii="Arial" w:hAnsi="Arial" w:cs="Arial"/>
          <w:b/>
          <w:color w:val="232323"/>
          <w:szCs w:val="26"/>
        </w:rPr>
        <w:t xml:space="preserve">.1    </w:t>
      </w:r>
      <w:r w:rsidR="007A3DD3">
        <w:rPr>
          <w:rFonts w:ascii="Arial" w:hAnsi="Arial" w:cs="Arial"/>
          <w:b/>
          <w:color w:val="232323"/>
          <w:szCs w:val="26"/>
        </w:rPr>
        <w:t>Windows</w:t>
      </w:r>
    </w:p>
    <w:p w14:paraId="167F564E" w14:textId="77777777" w:rsidR="00A65A53" w:rsidRPr="00A65A53" w:rsidRDefault="00A65A53" w:rsidP="00A65A53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Cs w:val="26"/>
        </w:rPr>
      </w:pPr>
    </w:p>
    <w:p w14:paraId="2B6CE4BF" w14:textId="77777777" w:rsidR="004B21E8" w:rsidRPr="005060A4" w:rsidRDefault="004B21E8" w:rsidP="00572F55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  <w:r w:rsidRPr="005060A4">
        <w:rPr>
          <w:rFonts w:ascii="Arial" w:hAnsi="Arial" w:cs="Arial"/>
          <w:b/>
          <w:color w:val="417A84" w:themeColor="accent5" w:themeShade="BF"/>
          <w:sz w:val="32"/>
          <w:szCs w:val="28"/>
        </w:rPr>
        <w:t>Introduction</w:t>
      </w:r>
    </w:p>
    <w:p w14:paraId="0B902EA9" w14:textId="77777777" w:rsidR="00572F55" w:rsidRPr="005060A4" w:rsidRDefault="00572F55" w:rsidP="00572F55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55AB082" w14:textId="77777777" w:rsidR="00750BF6" w:rsidRPr="005060A4" w:rsidRDefault="00750BF6" w:rsidP="00572F55">
      <w:pPr>
        <w:pStyle w:val="ListParagraph"/>
        <w:widowControl w:val="0"/>
        <w:numPr>
          <w:ilvl w:val="1"/>
          <w:numId w:val="2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 w:rsidRPr="005060A4">
        <w:rPr>
          <w:rFonts w:ascii="Arial" w:hAnsi="Arial" w:cs="Arial"/>
          <w:b/>
          <w:color w:val="417A84" w:themeColor="accent5" w:themeShade="BF"/>
          <w:sz w:val="32"/>
          <w:szCs w:val="28"/>
        </w:rPr>
        <w:t>Purpose</w:t>
      </w:r>
    </w:p>
    <w:p w14:paraId="3F0EAD73" w14:textId="4D8E8364" w:rsidR="00E75D3C" w:rsidRDefault="00497B49" w:rsidP="007A3DD3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Users</w:t>
      </w:r>
      <w:r w:rsidR="00704A5C">
        <w:rPr>
          <w:rFonts w:ascii="Arial" w:hAnsi="Arial" w:cs="Arial"/>
          <w:color w:val="000000" w:themeColor="text1"/>
          <w:sz w:val="28"/>
          <w:szCs w:val="28"/>
        </w:rPr>
        <w:t xml:space="preserve"> can easily deploy and launch the web application provided by the </w:t>
      </w:r>
      <w:r>
        <w:rPr>
          <w:rFonts w:ascii="Arial" w:hAnsi="Arial" w:cs="Arial"/>
          <w:color w:val="000000" w:themeColor="text1"/>
          <w:sz w:val="28"/>
          <w:szCs w:val="28"/>
        </w:rPr>
        <w:t>Admin</w:t>
      </w:r>
      <w:r w:rsidR="00704A5C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58A7C52" w14:textId="77777777" w:rsidR="007A3DD3" w:rsidRPr="005060A4" w:rsidRDefault="007A3DD3" w:rsidP="007A3DD3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120DF2F" w14:textId="03533ABA" w:rsidR="005B29EF" w:rsidRPr="005060A4" w:rsidRDefault="00704A5C" w:rsidP="005B29EF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  <w:r>
        <w:rPr>
          <w:rFonts w:ascii="Arial" w:hAnsi="Arial" w:cs="Arial"/>
          <w:b/>
          <w:color w:val="417A84" w:themeColor="accent5" w:themeShade="BF"/>
          <w:sz w:val="32"/>
          <w:szCs w:val="28"/>
        </w:rPr>
        <w:t>Requirements</w:t>
      </w:r>
    </w:p>
    <w:p w14:paraId="551ECFB6" w14:textId="28098F08" w:rsidR="005B29EF" w:rsidRDefault="00326305" w:rsidP="005B29EF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Basic minimum requirements for Windows, Linux and Mac OS can be found below.</w:t>
      </w:r>
    </w:p>
    <w:p w14:paraId="24FF5E34" w14:textId="77777777" w:rsidR="007A3DD3" w:rsidRDefault="007A3DD3" w:rsidP="005B29EF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80A057A" w14:textId="115E2438" w:rsidR="007A3DD3" w:rsidRDefault="007A3DD3" w:rsidP="005B29EF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7A3DD3">
        <w:rPr>
          <w:rFonts w:ascii="Arial" w:hAnsi="Arial" w:cs="Arial"/>
          <w:b/>
          <w:bCs/>
          <w:color w:val="FF0000"/>
          <w:sz w:val="32"/>
          <w:szCs w:val="32"/>
        </w:rPr>
        <w:t>Note:</w:t>
      </w:r>
      <w:r w:rsidRPr="007A3DD3">
        <w:rPr>
          <w:rFonts w:ascii="Arial" w:hAnsi="Arial" w:cs="Arial"/>
          <w:b/>
          <w:bCs/>
          <w:color w:val="000000" w:themeColor="text1"/>
        </w:rPr>
        <w:t xml:space="preserve"> </w:t>
      </w:r>
      <w:r w:rsidR="0088349D">
        <w:rPr>
          <w:rFonts w:ascii="Arial" w:hAnsi="Arial" w:cs="Arial"/>
          <w:color w:val="000000" w:themeColor="text1"/>
        </w:rPr>
        <w:t>W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highly </w:t>
      </w:r>
      <w:r>
        <w:rPr>
          <w:rFonts w:ascii="Arial" w:hAnsi="Arial" w:cs="Arial"/>
          <w:color w:val="000000" w:themeColor="text1"/>
          <w:sz w:val="28"/>
          <w:szCs w:val="28"/>
        </w:rPr>
        <w:t>recommend to use Windows.</w:t>
      </w:r>
    </w:p>
    <w:p w14:paraId="67C2E1FA" w14:textId="77777777" w:rsidR="00BA4BF4" w:rsidRPr="007A3DD3" w:rsidRDefault="00BA4BF4" w:rsidP="005B29EF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A135774" w14:textId="77777777" w:rsidR="005B29EF" w:rsidRPr="005060A4" w:rsidRDefault="005B29EF" w:rsidP="005B29EF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30ECAEA" w14:textId="77777777" w:rsidR="00507DD8" w:rsidRPr="00383D6C" w:rsidRDefault="00507DD8" w:rsidP="00507DD8">
      <w:pPr>
        <w:pStyle w:val="ListParagraph"/>
        <w:widowControl w:val="0"/>
        <w:numPr>
          <w:ilvl w:val="1"/>
          <w:numId w:val="3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 w:rsidRPr="005060A4">
        <w:rPr>
          <w:rFonts w:ascii="Arial" w:hAnsi="Arial" w:cs="Arial"/>
          <w:b/>
          <w:color w:val="417A84" w:themeColor="accent5" w:themeShade="BF"/>
          <w:sz w:val="32"/>
          <w:szCs w:val="28"/>
        </w:rPr>
        <w:t>Assets</w:t>
      </w:r>
    </w:p>
    <w:p w14:paraId="7DCB7408" w14:textId="77777777" w:rsidR="00383D6C" w:rsidRPr="005060A4" w:rsidRDefault="00383D6C" w:rsidP="00383D6C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417A84" w:themeColor="accent5" w:themeShade="BF"/>
          <w:sz w:val="28"/>
          <w:szCs w:val="28"/>
        </w:rPr>
      </w:pPr>
    </w:p>
    <w:p w14:paraId="4D5A2EF2" w14:textId="77777777" w:rsidR="00383D6C" w:rsidRDefault="00383D6C" w:rsidP="00507DD8">
      <w:pPr>
        <w:pStyle w:val="ListParagraph"/>
        <w:widowControl w:val="0"/>
        <w:numPr>
          <w:ilvl w:val="2"/>
          <w:numId w:val="3"/>
        </w:numPr>
        <w:tabs>
          <w:tab w:val="right" w:pos="9360"/>
        </w:tabs>
        <w:autoSpaceDE w:val="0"/>
        <w:autoSpaceDN w:val="0"/>
        <w:adjustRightInd w:val="0"/>
        <w:spacing w:line="276" w:lineRule="auto"/>
        <w:ind w:left="2340" w:hanging="900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rFonts w:ascii="Arial" w:hAnsi="Arial" w:cs="Arial"/>
          <w:b/>
          <w:color w:val="417A84" w:themeColor="accent5" w:themeShade="BF"/>
          <w:sz w:val="28"/>
          <w:szCs w:val="28"/>
        </w:rPr>
        <w:t>Windows OS:</w:t>
      </w:r>
    </w:p>
    <w:p w14:paraId="0C6C5625" w14:textId="77777777" w:rsidR="00383D6C" w:rsidRPr="00383D6C" w:rsidRDefault="002C4C02" w:rsidP="00383D6C">
      <w:pPr>
        <w:pStyle w:val="ListParagraph"/>
        <w:widowControl w:val="0"/>
        <w:numPr>
          <w:ilvl w:val="0"/>
          <w:numId w:val="18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 w:rsidRPr="005060A4">
        <w:rPr>
          <w:rFonts w:ascii="Arial" w:hAnsi="Arial" w:cs="Arial"/>
          <w:color w:val="000000" w:themeColor="text1"/>
          <w:sz w:val="28"/>
          <w:szCs w:val="28"/>
        </w:rPr>
        <w:lastRenderedPageBreak/>
        <w:t>Hardware</w:t>
      </w:r>
    </w:p>
    <w:p w14:paraId="2321B6C4" w14:textId="77777777" w:rsidR="00383D6C" w:rsidRPr="00383D6C" w:rsidRDefault="00383D6C" w:rsidP="00383D6C">
      <w:pPr>
        <w:pStyle w:val="ListParagraph"/>
        <w:widowControl w:val="0"/>
        <w:numPr>
          <w:ilvl w:val="0"/>
          <w:numId w:val="20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t>4GB system RAM</w:t>
      </w:r>
    </w:p>
    <w:p w14:paraId="00BE166B" w14:textId="4A93CCB9" w:rsidR="00383D6C" w:rsidRPr="00383D6C" w:rsidRDefault="00383D6C" w:rsidP="00383D6C">
      <w:pPr>
        <w:pStyle w:val="ListParagraph"/>
        <w:widowControl w:val="0"/>
        <w:numPr>
          <w:ilvl w:val="0"/>
          <w:numId w:val="20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t xml:space="preserve">BIOS-level hardware virtualization support must be turned on in the BIOS settings. For more information, see </w:t>
      </w:r>
      <w:hyperlink r:id="rId8" w:anchor="virtualization" w:history="1">
        <w:r>
          <w:rPr>
            <w:rStyle w:val="Hyperlink"/>
          </w:rPr>
          <w:t>Virtualization</w:t>
        </w:r>
      </w:hyperlink>
      <w:r>
        <w:t>.</w:t>
      </w:r>
    </w:p>
    <w:p w14:paraId="5915BC6C" w14:textId="77777777" w:rsidR="00383D6C" w:rsidRPr="00383D6C" w:rsidRDefault="00383D6C" w:rsidP="00383D6C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3060"/>
        <w:rPr>
          <w:rFonts w:ascii="Arial" w:hAnsi="Arial" w:cs="Arial"/>
          <w:b/>
          <w:color w:val="417A84" w:themeColor="accent5" w:themeShade="BF"/>
          <w:sz w:val="28"/>
          <w:szCs w:val="28"/>
        </w:rPr>
      </w:pPr>
    </w:p>
    <w:p w14:paraId="62E43C1A" w14:textId="77777777" w:rsidR="00383D6C" w:rsidRPr="00383D6C" w:rsidRDefault="00383D6C" w:rsidP="00383D6C">
      <w:pPr>
        <w:pStyle w:val="ListParagraph"/>
        <w:widowControl w:val="0"/>
        <w:numPr>
          <w:ilvl w:val="0"/>
          <w:numId w:val="18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Software</w:t>
      </w:r>
    </w:p>
    <w:p w14:paraId="30D8B9D3" w14:textId="4E81BE91" w:rsidR="00326305" w:rsidRPr="00326305" w:rsidRDefault="00383D6C" w:rsidP="00326305">
      <w:pPr>
        <w:pStyle w:val="ListParagraph"/>
        <w:widowControl w:val="0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t>Download and Install WSL version 1.1.3.0 or later (always use the latest version).</w:t>
      </w:r>
    </w:p>
    <w:p w14:paraId="56A8CB7A" w14:textId="61CDD2A0" w:rsidR="00383D6C" w:rsidRPr="00326305" w:rsidRDefault="00383D6C" w:rsidP="00383D6C">
      <w:pPr>
        <w:pStyle w:val="ListParagraph"/>
        <w:widowControl w:val="0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t xml:space="preserve">Turn on the WSL 2 feature on Windows. For detailed instructions, refer to the </w:t>
      </w:r>
      <w:hyperlink r:id="rId9" w:tgtFrame="_blank" w:history="1">
        <w:r>
          <w:rPr>
            <w:rStyle w:val="Hyperlink"/>
          </w:rPr>
          <w:t>Microsoft documentation</w:t>
        </w:r>
      </w:hyperlink>
      <w:r>
        <w:t xml:space="preserve">. </w:t>
      </w:r>
    </w:p>
    <w:p w14:paraId="48B56126" w14:textId="1F9AC221" w:rsidR="00326305" w:rsidRPr="00326305" w:rsidRDefault="00326305" w:rsidP="00383D6C">
      <w:pPr>
        <w:pStyle w:val="ListParagraph"/>
        <w:widowControl w:val="0"/>
        <w:numPr>
          <w:ilvl w:val="0"/>
          <w:numId w:val="19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t>Download and install Docker</w:t>
      </w:r>
    </w:p>
    <w:p w14:paraId="6134C6B7" w14:textId="76EAC1EB" w:rsidR="00787021" w:rsidRDefault="00787021" w:rsidP="00383D6C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  <w:r w:rsidR="00383D6C">
        <w:rPr>
          <w:rFonts w:ascii="Arial" w:hAnsi="Arial" w:cs="Arial"/>
          <w:color w:val="000000" w:themeColor="text1"/>
          <w:sz w:val="28"/>
          <w:szCs w:val="28"/>
        </w:rPr>
        <w:t>For more information, please visit</w:t>
      </w:r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7D297F70" w14:textId="49772F10" w:rsidR="00383D6C" w:rsidRPr="00787021" w:rsidRDefault="00787021" w:rsidP="00787021">
      <w:pPr>
        <w:pStyle w:val="ListParagraph"/>
        <w:widowControl w:val="0"/>
        <w:numPr>
          <w:ilvl w:val="0"/>
          <w:numId w:val="2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hyperlink r:id="rId10" w:history="1">
        <w:r w:rsidRPr="002936D8">
          <w:rPr>
            <w:rStyle w:val="Hyperlink"/>
            <w:rFonts w:ascii="Arial" w:hAnsi="Arial" w:cs="Arial"/>
            <w:sz w:val="28"/>
            <w:szCs w:val="28"/>
          </w:rPr>
          <w:t>https://docs.docker.com/desktop/install/windows-install/</w:t>
        </w:r>
      </w:hyperlink>
    </w:p>
    <w:p w14:paraId="1C8F8BA5" w14:textId="2EBC957E" w:rsidR="005B29EF" w:rsidRDefault="005B29EF" w:rsidP="00383D6C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</w:p>
    <w:p w14:paraId="6D71810C" w14:textId="77777777" w:rsidR="008D3809" w:rsidRPr="00BA4BF4" w:rsidRDefault="008D3809" w:rsidP="00BA4BF4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6709495" w14:textId="284C9165" w:rsidR="000768FF" w:rsidRPr="005060A4" w:rsidRDefault="007A3DD3" w:rsidP="001F2768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  <w:r>
        <w:rPr>
          <w:rFonts w:ascii="Arial" w:hAnsi="Arial" w:cs="Arial"/>
          <w:b/>
          <w:color w:val="417A84" w:themeColor="accent5" w:themeShade="BF"/>
          <w:sz w:val="32"/>
          <w:szCs w:val="28"/>
        </w:rPr>
        <w:t>Deployment Tutorial</w:t>
      </w:r>
    </w:p>
    <w:p w14:paraId="1800EF46" w14:textId="6FA0F001" w:rsidR="000768FF" w:rsidRPr="005060A4" w:rsidRDefault="007A3DD3" w:rsidP="000768FF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Once you receive the </w:t>
      </w:r>
      <w:r w:rsidRPr="007A3DD3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.exe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file from your </w:t>
      </w:r>
      <w:r w:rsidR="00497B49">
        <w:rPr>
          <w:rFonts w:ascii="Arial" w:hAnsi="Arial" w:cs="Arial"/>
          <w:color w:val="000000" w:themeColor="text1"/>
          <w:sz w:val="28"/>
          <w:szCs w:val="28"/>
        </w:rPr>
        <w:t>Admin</w:t>
      </w:r>
      <w:r>
        <w:rPr>
          <w:rFonts w:ascii="Arial" w:hAnsi="Arial" w:cs="Arial"/>
          <w:color w:val="000000" w:themeColor="text1"/>
          <w:sz w:val="28"/>
          <w:szCs w:val="28"/>
        </w:rPr>
        <w:t>, below tutorial can followed to deploy the web application.</w:t>
      </w:r>
    </w:p>
    <w:p w14:paraId="76E80D6B" w14:textId="77777777" w:rsidR="001F2768" w:rsidRPr="005060A4" w:rsidRDefault="000768FF" w:rsidP="000768FF">
      <w:pPr>
        <w:pStyle w:val="ListParagraph"/>
        <w:widowControl w:val="0"/>
        <w:tabs>
          <w:tab w:val="left" w:pos="268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5060A4">
        <w:rPr>
          <w:rFonts w:ascii="Arial" w:hAnsi="Arial" w:cs="Arial"/>
          <w:b/>
          <w:color w:val="417A84" w:themeColor="accent5" w:themeShade="BF"/>
          <w:sz w:val="32"/>
          <w:szCs w:val="28"/>
        </w:rPr>
        <w:tab/>
      </w:r>
    </w:p>
    <w:p w14:paraId="23E86E39" w14:textId="2D962B90" w:rsidR="001F2768" w:rsidRPr="007A3DD3" w:rsidRDefault="007A3DD3" w:rsidP="007A3DD3">
      <w:pPr>
        <w:pStyle w:val="ListParagraph"/>
        <w:widowControl w:val="0"/>
        <w:numPr>
          <w:ilvl w:val="1"/>
          <w:numId w:val="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rFonts w:ascii="Arial" w:hAnsi="Arial" w:cs="Arial"/>
          <w:b/>
          <w:color w:val="417A84" w:themeColor="accent5" w:themeShade="BF"/>
          <w:sz w:val="32"/>
          <w:szCs w:val="28"/>
        </w:rPr>
        <w:t>Windows</w:t>
      </w:r>
    </w:p>
    <w:p w14:paraId="1D55A8F2" w14:textId="6AB3FF2B" w:rsidR="00AB3548" w:rsidRPr="00AB3548" w:rsidRDefault="00AB3548" w:rsidP="00AB3548">
      <w:pPr>
        <w:pStyle w:val="ListParagraph"/>
        <w:widowControl w:val="0"/>
        <w:numPr>
          <w:ilvl w:val="0"/>
          <w:numId w:val="2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Make sure your Docker is up &amp; </w:t>
      </w:r>
      <w:r w:rsidRPr="00AB3548">
        <w:rPr>
          <w:rFonts w:ascii="Arial" w:hAnsi="Arial" w:cs="Arial"/>
          <w:b/>
          <w:bCs/>
          <w:color w:val="000000" w:themeColor="text1"/>
          <w:sz w:val="28"/>
          <w:szCs w:val="28"/>
        </w:rPr>
        <w:t>running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C121CEF" w14:textId="27C22A34" w:rsidR="00AB3548" w:rsidRDefault="00AB3548" w:rsidP="00AB3548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5ED9D9C4" wp14:editId="66D8C08C">
            <wp:extent cx="5500468" cy="2713055"/>
            <wp:effectExtent l="0" t="0" r="5080" b="0"/>
            <wp:docPr id="114499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7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074" cy="27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C341" w14:textId="77777777" w:rsidR="00AB3548" w:rsidRDefault="00AB3548" w:rsidP="00AB3548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</w:p>
    <w:p w14:paraId="03091AFF" w14:textId="6368C739" w:rsidR="00AB3548" w:rsidRDefault="00AB3548" w:rsidP="00AB3548">
      <w:pPr>
        <w:pStyle w:val="ListParagraph"/>
        <w:widowControl w:val="0"/>
        <w:numPr>
          <w:ilvl w:val="0"/>
          <w:numId w:val="2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AB3548">
        <w:rPr>
          <w:rFonts w:ascii="Arial" w:hAnsi="Arial" w:cs="Arial"/>
          <w:color w:val="000000" w:themeColor="text1"/>
          <w:sz w:val="28"/>
          <w:szCs w:val="28"/>
        </w:rPr>
        <w:t xml:space="preserve">Simply double-click the </w:t>
      </w:r>
      <w:r w:rsidRPr="00AB3548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.exe</w:t>
      </w:r>
      <w:r w:rsidRPr="00AB3548">
        <w:rPr>
          <w:rFonts w:ascii="Arial" w:hAnsi="Arial" w:cs="Arial"/>
          <w:color w:val="000000" w:themeColor="text1"/>
          <w:sz w:val="28"/>
          <w:szCs w:val="28"/>
        </w:rPr>
        <w:t xml:space="preserve"> file to start the application using </w:t>
      </w:r>
      <w:r w:rsidRPr="00AB3548">
        <w:rPr>
          <w:rFonts w:ascii="Arial" w:hAnsi="Arial" w:cs="Arial"/>
          <w:b/>
          <w:bCs/>
          <w:color w:val="000000" w:themeColor="text1"/>
          <w:sz w:val="28"/>
          <w:szCs w:val="28"/>
        </w:rPr>
        <w:t>Docker</w:t>
      </w:r>
      <w:r w:rsidRPr="00AB3548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4524CF8" w14:textId="29DE59CB" w:rsidR="00AB3548" w:rsidRDefault="00AB3548" w:rsidP="00AB354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78A8D" wp14:editId="1B06FB36">
            <wp:extent cx="5254283" cy="793008"/>
            <wp:effectExtent l="0" t="0" r="3810" b="7620"/>
            <wp:docPr id="86306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69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383" cy="7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A369" w14:textId="77777777" w:rsidR="00AB3548" w:rsidRDefault="00AB3548" w:rsidP="00AB354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</w:p>
    <w:p w14:paraId="160A010F" w14:textId="60F3A087" w:rsidR="007345A2" w:rsidRPr="007345A2" w:rsidRDefault="007345A2" w:rsidP="007345A2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Don’t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forget to give it few minutes to download and initiate the necessary services</w:t>
      </w:r>
    </w:p>
    <w:p w14:paraId="6E670F6C" w14:textId="7A9C2154" w:rsidR="00AB3548" w:rsidRDefault="00AB3548" w:rsidP="00AB354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52B79285" wp14:editId="50446277">
            <wp:extent cx="5303520" cy="1271029"/>
            <wp:effectExtent l="0" t="0" r="0" b="5715"/>
            <wp:docPr id="31666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62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275" cy="12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1C23" w14:textId="77777777" w:rsidR="007345A2" w:rsidRDefault="007345A2" w:rsidP="00AB354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</w:p>
    <w:p w14:paraId="24FC8DE5" w14:textId="3E9A9FF0" w:rsidR="007345A2" w:rsidRPr="007345A2" w:rsidRDefault="007345A2" w:rsidP="007345A2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7345A2">
        <w:rPr>
          <w:rFonts w:ascii="Arial" w:hAnsi="Arial" w:cs="Arial"/>
          <w:color w:val="000000" w:themeColor="text1"/>
          <w:sz w:val="28"/>
          <w:szCs w:val="28"/>
        </w:rPr>
        <w:t>Make sure that you see the line as shown below</w:t>
      </w:r>
      <w:r w:rsidR="0069511A">
        <w:rPr>
          <w:rFonts w:ascii="Arial" w:hAnsi="Arial" w:cs="Arial"/>
          <w:color w:val="000000" w:themeColor="text1"/>
          <w:sz w:val="28"/>
          <w:szCs w:val="28"/>
        </w:rPr>
        <w:t xml:space="preserve"> (it will be at the end</w:t>
      </w:r>
      <w:r w:rsidR="00C578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C578E9" w:rsidRPr="00C578E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9511A">
        <w:rPr>
          <w:rFonts w:ascii="Arial" w:hAnsi="Arial" w:cs="Arial"/>
          <w:color w:val="000000" w:themeColor="text1"/>
          <w:sz w:val="28"/>
          <w:szCs w:val="28"/>
        </w:rPr>
        <w:t>)</w:t>
      </w:r>
      <w:r w:rsidRPr="007345A2"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3BD99AD0" w14:textId="634E208A" w:rsidR="00AB3548" w:rsidRDefault="007345A2" w:rsidP="00AB354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47433A1B" wp14:editId="2D7AC8C3">
            <wp:extent cx="6378329" cy="400930"/>
            <wp:effectExtent l="0" t="0" r="3810" b="0"/>
            <wp:docPr id="100253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30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5764" cy="4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9DB8" w14:textId="77777777" w:rsidR="00AB3548" w:rsidRDefault="00AB3548" w:rsidP="00AB354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</w:p>
    <w:p w14:paraId="1211296B" w14:textId="270F8291" w:rsidR="007345A2" w:rsidRDefault="007345A2" w:rsidP="00AB354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Once you see </w:t>
      </w:r>
      <w:r w:rsidR="0069511A">
        <w:rPr>
          <w:rFonts w:ascii="Arial" w:hAnsi="Arial" w:cs="Arial"/>
          <w:color w:val="000000" w:themeColor="text1"/>
          <w:sz w:val="28"/>
          <w:szCs w:val="28"/>
        </w:rPr>
        <w:t>the above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line, visit </w:t>
      </w:r>
      <w:hyperlink r:id="rId15" w:history="1">
        <w:r w:rsidRPr="002936D8">
          <w:rPr>
            <w:rStyle w:val="Hyperlink"/>
            <w:rFonts w:ascii="Arial" w:hAnsi="Arial" w:cs="Arial"/>
            <w:sz w:val="28"/>
            <w:szCs w:val="28"/>
          </w:rPr>
          <w:t>http://</w:t>
        </w:r>
        <w:r w:rsidRPr="002936D8">
          <w:rPr>
            <w:rStyle w:val="Hyperlink"/>
            <w:rFonts w:ascii="Arial" w:hAnsi="Arial" w:cs="Arial"/>
            <w:i/>
            <w:iCs/>
            <w:sz w:val="28"/>
            <w:szCs w:val="28"/>
          </w:rPr>
          <w:t>localhost</w:t>
        </w:r>
      </w:hyperlink>
      <w:r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to access the web application for your assignment.</w:t>
      </w:r>
    </w:p>
    <w:p w14:paraId="4BB1F3E1" w14:textId="3EF426CF" w:rsidR="007345A2" w:rsidRPr="007345A2" w:rsidRDefault="00DA20CF" w:rsidP="00AB354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37819DE7" wp14:editId="3AE5AEB7">
            <wp:extent cx="5069706" cy="3282950"/>
            <wp:effectExtent l="0" t="0" r="0" b="0"/>
            <wp:docPr id="89155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52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744" cy="329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2CB6" w14:textId="77777777" w:rsidR="00396098" w:rsidRDefault="00396098" w:rsidP="0039609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</w:p>
    <w:p w14:paraId="3DF8B971" w14:textId="77777777" w:rsidR="00753BF9" w:rsidRDefault="00753BF9" w:rsidP="0039609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</w:p>
    <w:p w14:paraId="2F839187" w14:textId="77777777" w:rsidR="00753BF9" w:rsidRDefault="00753BF9" w:rsidP="0039609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</w:p>
    <w:p w14:paraId="7E652E31" w14:textId="77777777" w:rsidR="00753BF9" w:rsidRDefault="00753BF9" w:rsidP="0039609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</w:p>
    <w:p w14:paraId="39E222EF" w14:textId="77777777" w:rsidR="00753BF9" w:rsidRDefault="00753BF9" w:rsidP="0039609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</w:p>
    <w:p w14:paraId="78BF5F0A" w14:textId="77777777" w:rsidR="00753BF9" w:rsidRDefault="00753BF9" w:rsidP="0039609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</w:p>
    <w:p w14:paraId="0CC41388" w14:textId="77777777" w:rsidR="00753BF9" w:rsidRDefault="00753BF9" w:rsidP="00396098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</w:p>
    <w:p w14:paraId="43274D2B" w14:textId="749532DE" w:rsidR="009F0DF2" w:rsidRPr="00A65A53" w:rsidRDefault="009F0DF2" w:rsidP="00A65A53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sectPr w:rsidR="009F0DF2" w:rsidRPr="00A65A53" w:rsidSect="00F624F5">
      <w:pgSz w:w="12240" w:h="15840"/>
      <w:pgMar w:top="11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EE8F9" w14:textId="77777777" w:rsidR="00197302" w:rsidRDefault="00197302" w:rsidP="00B01A05">
      <w:r>
        <w:separator/>
      </w:r>
    </w:p>
  </w:endnote>
  <w:endnote w:type="continuationSeparator" w:id="0">
    <w:p w14:paraId="562BABE7" w14:textId="77777777" w:rsidR="00197302" w:rsidRDefault="0019730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E9EDF" w14:textId="77777777" w:rsidR="00197302" w:rsidRDefault="00197302" w:rsidP="00B01A05">
      <w:r>
        <w:separator/>
      </w:r>
    </w:p>
  </w:footnote>
  <w:footnote w:type="continuationSeparator" w:id="0">
    <w:p w14:paraId="6DCBBA35" w14:textId="77777777" w:rsidR="00197302" w:rsidRDefault="00197302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E1F6C20"/>
    <w:multiLevelType w:val="hybridMultilevel"/>
    <w:tmpl w:val="312A6DD4"/>
    <w:lvl w:ilvl="0" w:tplc="876242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10779E9"/>
    <w:multiLevelType w:val="hybridMultilevel"/>
    <w:tmpl w:val="44F60BB6"/>
    <w:lvl w:ilvl="0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5" w15:restartNumberingAfterBreak="0">
    <w:nsid w:val="1161752C"/>
    <w:multiLevelType w:val="hybridMultilevel"/>
    <w:tmpl w:val="18D61850"/>
    <w:lvl w:ilvl="0" w:tplc="1DD00474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6" w15:restartNumberingAfterBreak="0">
    <w:nsid w:val="11D55B44"/>
    <w:multiLevelType w:val="multilevel"/>
    <w:tmpl w:val="168680CC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2A845154"/>
    <w:multiLevelType w:val="hybridMultilevel"/>
    <w:tmpl w:val="7FCAEAC6"/>
    <w:lvl w:ilvl="0" w:tplc="4009000F">
      <w:start w:val="1"/>
      <w:numFmt w:val="decimal"/>
      <w:lvlText w:val="%1."/>
      <w:lvlJc w:val="lef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30253397"/>
    <w:multiLevelType w:val="multilevel"/>
    <w:tmpl w:val="AB5E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B073E"/>
    <w:multiLevelType w:val="hybridMultilevel"/>
    <w:tmpl w:val="AADE9FF2"/>
    <w:lvl w:ilvl="0" w:tplc="40090015">
      <w:start w:val="1"/>
      <w:numFmt w:val="upperLetter"/>
      <w:lvlText w:val="%1."/>
      <w:lvlJc w:val="lef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37382642"/>
    <w:multiLevelType w:val="hybridMultilevel"/>
    <w:tmpl w:val="8AC4EC46"/>
    <w:lvl w:ilvl="0" w:tplc="4009000F">
      <w:start w:val="1"/>
      <w:numFmt w:val="decimal"/>
      <w:lvlText w:val="%1."/>
      <w:lvlJc w:val="lef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1" w15:restartNumberingAfterBreak="0">
    <w:nsid w:val="3CFD7AD9"/>
    <w:multiLevelType w:val="multilevel"/>
    <w:tmpl w:val="A9D61614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417A84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463B1605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C4A48"/>
    <w:multiLevelType w:val="hybridMultilevel"/>
    <w:tmpl w:val="E5185FC4"/>
    <w:lvl w:ilvl="0" w:tplc="5E38F23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268" w:hanging="360"/>
      </w:pPr>
    </w:lvl>
    <w:lvl w:ilvl="2" w:tplc="4009001B" w:tentative="1">
      <w:start w:val="1"/>
      <w:numFmt w:val="lowerRoman"/>
      <w:lvlText w:val="%3."/>
      <w:lvlJc w:val="right"/>
      <w:pPr>
        <w:ind w:left="452" w:hanging="180"/>
      </w:pPr>
    </w:lvl>
    <w:lvl w:ilvl="3" w:tplc="4009000F" w:tentative="1">
      <w:start w:val="1"/>
      <w:numFmt w:val="decimal"/>
      <w:lvlText w:val="%4."/>
      <w:lvlJc w:val="left"/>
      <w:pPr>
        <w:ind w:left="1172" w:hanging="360"/>
      </w:pPr>
    </w:lvl>
    <w:lvl w:ilvl="4" w:tplc="40090019" w:tentative="1">
      <w:start w:val="1"/>
      <w:numFmt w:val="lowerLetter"/>
      <w:lvlText w:val="%5."/>
      <w:lvlJc w:val="left"/>
      <w:pPr>
        <w:ind w:left="1892" w:hanging="360"/>
      </w:pPr>
    </w:lvl>
    <w:lvl w:ilvl="5" w:tplc="4009001B" w:tentative="1">
      <w:start w:val="1"/>
      <w:numFmt w:val="lowerRoman"/>
      <w:lvlText w:val="%6."/>
      <w:lvlJc w:val="right"/>
      <w:pPr>
        <w:ind w:left="2612" w:hanging="180"/>
      </w:pPr>
    </w:lvl>
    <w:lvl w:ilvl="6" w:tplc="4009000F" w:tentative="1">
      <w:start w:val="1"/>
      <w:numFmt w:val="decimal"/>
      <w:lvlText w:val="%7."/>
      <w:lvlJc w:val="left"/>
      <w:pPr>
        <w:ind w:left="3332" w:hanging="360"/>
      </w:pPr>
    </w:lvl>
    <w:lvl w:ilvl="7" w:tplc="40090019" w:tentative="1">
      <w:start w:val="1"/>
      <w:numFmt w:val="lowerLetter"/>
      <w:lvlText w:val="%8."/>
      <w:lvlJc w:val="left"/>
      <w:pPr>
        <w:ind w:left="4052" w:hanging="360"/>
      </w:pPr>
    </w:lvl>
    <w:lvl w:ilvl="8" w:tplc="4009001B" w:tentative="1">
      <w:start w:val="1"/>
      <w:numFmt w:val="lowerRoman"/>
      <w:lvlText w:val="%9."/>
      <w:lvlJc w:val="right"/>
      <w:pPr>
        <w:ind w:left="4772" w:hanging="180"/>
      </w:pPr>
    </w:lvl>
  </w:abstractNum>
  <w:abstractNum w:abstractNumId="16" w15:restartNumberingAfterBreak="0">
    <w:nsid w:val="53AC38AC"/>
    <w:multiLevelType w:val="multilevel"/>
    <w:tmpl w:val="64EE763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48A7804"/>
    <w:multiLevelType w:val="multilevel"/>
    <w:tmpl w:val="9F9EF4A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5C0B52A8"/>
    <w:multiLevelType w:val="hybridMultilevel"/>
    <w:tmpl w:val="5890F648"/>
    <w:lvl w:ilvl="0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9" w15:restartNumberingAfterBreak="0">
    <w:nsid w:val="65BE69D0"/>
    <w:multiLevelType w:val="multilevel"/>
    <w:tmpl w:val="9F9EF4A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0" w15:restartNumberingAfterBreak="0">
    <w:nsid w:val="686C31FE"/>
    <w:multiLevelType w:val="hybridMultilevel"/>
    <w:tmpl w:val="AA4815D4"/>
    <w:lvl w:ilvl="0" w:tplc="876242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535DF"/>
    <w:multiLevelType w:val="hybridMultilevel"/>
    <w:tmpl w:val="F6D264A0"/>
    <w:lvl w:ilvl="0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71C42FF6"/>
    <w:multiLevelType w:val="hybridMultilevel"/>
    <w:tmpl w:val="8A542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E402A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5" w15:restartNumberingAfterBreak="0">
    <w:nsid w:val="73E55669"/>
    <w:multiLevelType w:val="hybridMultilevel"/>
    <w:tmpl w:val="3208AF8A"/>
    <w:lvl w:ilvl="0" w:tplc="3AE4CCC4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6" w15:restartNumberingAfterBreak="0">
    <w:nsid w:val="755F1474"/>
    <w:multiLevelType w:val="multilevel"/>
    <w:tmpl w:val="807EFBA4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660163828">
    <w:abstractNumId w:val="14"/>
  </w:num>
  <w:num w:numId="2" w16cid:durableId="524755497">
    <w:abstractNumId w:val="16"/>
  </w:num>
  <w:num w:numId="3" w16cid:durableId="1825924412">
    <w:abstractNumId w:val="11"/>
  </w:num>
  <w:num w:numId="4" w16cid:durableId="165945401">
    <w:abstractNumId w:val="19"/>
  </w:num>
  <w:num w:numId="5" w16cid:durableId="1291520141">
    <w:abstractNumId w:val="26"/>
  </w:num>
  <w:num w:numId="6" w16cid:durableId="1130438263">
    <w:abstractNumId w:val="3"/>
  </w:num>
  <w:num w:numId="7" w16cid:durableId="261424820">
    <w:abstractNumId w:val="12"/>
  </w:num>
  <w:num w:numId="8" w16cid:durableId="532890705">
    <w:abstractNumId w:val="1"/>
  </w:num>
  <w:num w:numId="9" w16cid:durableId="394621046">
    <w:abstractNumId w:val="24"/>
  </w:num>
  <w:num w:numId="10" w16cid:durableId="1981109504">
    <w:abstractNumId w:val="0"/>
  </w:num>
  <w:num w:numId="11" w16cid:durableId="2080440869">
    <w:abstractNumId w:val="22"/>
  </w:num>
  <w:num w:numId="12" w16cid:durableId="121390230">
    <w:abstractNumId w:val="6"/>
  </w:num>
  <w:num w:numId="13" w16cid:durableId="1550921994">
    <w:abstractNumId w:val="13"/>
  </w:num>
  <w:num w:numId="14" w16cid:durableId="27490479">
    <w:abstractNumId w:val="7"/>
  </w:num>
  <w:num w:numId="15" w16cid:durableId="1761292904">
    <w:abstractNumId w:val="5"/>
  </w:num>
  <w:num w:numId="16" w16cid:durableId="1915970795">
    <w:abstractNumId w:val="18"/>
  </w:num>
  <w:num w:numId="17" w16cid:durableId="1260873052">
    <w:abstractNumId w:val="8"/>
  </w:num>
  <w:num w:numId="18" w16cid:durableId="277680817">
    <w:abstractNumId w:val="10"/>
  </w:num>
  <w:num w:numId="19" w16cid:durableId="377246774">
    <w:abstractNumId w:val="21"/>
  </w:num>
  <w:num w:numId="20" w16cid:durableId="1543396875">
    <w:abstractNumId w:val="4"/>
  </w:num>
  <w:num w:numId="21" w16cid:durableId="215359437">
    <w:abstractNumId w:val="9"/>
  </w:num>
  <w:num w:numId="22" w16cid:durableId="232548136">
    <w:abstractNumId w:val="20"/>
  </w:num>
  <w:num w:numId="23" w16cid:durableId="600459152">
    <w:abstractNumId w:val="25"/>
  </w:num>
  <w:num w:numId="24" w16cid:durableId="215313315">
    <w:abstractNumId w:val="2"/>
  </w:num>
  <w:num w:numId="25" w16cid:durableId="166213624">
    <w:abstractNumId w:val="17"/>
  </w:num>
  <w:num w:numId="26" w16cid:durableId="1023021959">
    <w:abstractNumId w:val="15"/>
  </w:num>
  <w:num w:numId="27" w16cid:durableId="3697195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FF"/>
    <w:rsid w:val="00043993"/>
    <w:rsid w:val="00044BBF"/>
    <w:rsid w:val="0007196B"/>
    <w:rsid w:val="00074389"/>
    <w:rsid w:val="000768FF"/>
    <w:rsid w:val="000809A7"/>
    <w:rsid w:val="0009185C"/>
    <w:rsid w:val="000A7AEF"/>
    <w:rsid w:val="000B31AF"/>
    <w:rsid w:val="000C1664"/>
    <w:rsid w:val="000C2B36"/>
    <w:rsid w:val="000C5AA8"/>
    <w:rsid w:val="000D7167"/>
    <w:rsid w:val="00102CB3"/>
    <w:rsid w:val="0011254D"/>
    <w:rsid w:val="0014046B"/>
    <w:rsid w:val="001405DC"/>
    <w:rsid w:val="001433AA"/>
    <w:rsid w:val="0015322D"/>
    <w:rsid w:val="0016761D"/>
    <w:rsid w:val="001756F3"/>
    <w:rsid w:val="00192A29"/>
    <w:rsid w:val="00197302"/>
    <w:rsid w:val="001977AD"/>
    <w:rsid w:val="001B40AD"/>
    <w:rsid w:val="001D0184"/>
    <w:rsid w:val="001F1CFF"/>
    <w:rsid w:val="001F2768"/>
    <w:rsid w:val="001F69A7"/>
    <w:rsid w:val="002050AC"/>
    <w:rsid w:val="00213767"/>
    <w:rsid w:val="002147F6"/>
    <w:rsid w:val="002200FE"/>
    <w:rsid w:val="00243542"/>
    <w:rsid w:val="00244C0D"/>
    <w:rsid w:val="00260830"/>
    <w:rsid w:val="002B44C0"/>
    <w:rsid w:val="002C4C02"/>
    <w:rsid w:val="002D4552"/>
    <w:rsid w:val="002F2722"/>
    <w:rsid w:val="00326305"/>
    <w:rsid w:val="00333B98"/>
    <w:rsid w:val="003566B4"/>
    <w:rsid w:val="00383D6C"/>
    <w:rsid w:val="00384D8F"/>
    <w:rsid w:val="00385F26"/>
    <w:rsid w:val="00396098"/>
    <w:rsid w:val="003A0D3F"/>
    <w:rsid w:val="003A5B09"/>
    <w:rsid w:val="003C0DBC"/>
    <w:rsid w:val="003C7519"/>
    <w:rsid w:val="003F7C1A"/>
    <w:rsid w:val="00404144"/>
    <w:rsid w:val="00413DC8"/>
    <w:rsid w:val="00464788"/>
    <w:rsid w:val="00492C36"/>
    <w:rsid w:val="004961C2"/>
    <w:rsid w:val="00497160"/>
    <w:rsid w:val="00497AB5"/>
    <w:rsid w:val="00497B49"/>
    <w:rsid w:val="004B21E8"/>
    <w:rsid w:val="004D53F9"/>
    <w:rsid w:val="004D5595"/>
    <w:rsid w:val="004E0DBF"/>
    <w:rsid w:val="00503EBA"/>
    <w:rsid w:val="005060A4"/>
    <w:rsid w:val="00507DD8"/>
    <w:rsid w:val="005109C3"/>
    <w:rsid w:val="00517F69"/>
    <w:rsid w:val="00551B20"/>
    <w:rsid w:val="00556DD9"/>
    <w:rsid w:val="005620D4"/>
    <w:rsid w:val="0056421F"/>
    <w:rsid w:val="00571AB8"/>
    <w:rsid w:val="00572F55"/>
    <w:rsid w:val="00577619"/>
    <w:rsid w:val="005915AC"/>
    <w:rsid w:val="005954C5"/>
    <w:rsid w:val="00597565"/>
    <w:rsid w:val="005A06B3"/>
    <w:rsid w:val="005A14AE"/>
    <w:rsid w:val="005A3869"/>
    <w:rsid w:val="005B29EF"/>
    <w:rsid w:val="005B63AC"/>
    <w:rsid w:val="005B70D5"/>
    <w:rsid w:val="005D08BE"/>
    <w:rsid w:val="005F1785"/>
    <w:rsid w:val="00622259"/>
    <w:rsid w:val="0062450E"/>
    <w:rsid w:val="00650756"/>
    <w:rsid w:val="00665F5E"/>
    <w:rsid w:val="00666C1E"/>
    <w:rsid w:val="0069511A"/>
    <w:rsid w:val="006C6A0C"/>
    <w:rsid w:val="006F5384"/>
    <w:rsid w:val="006F55BD"/>
    <w:rsid w:val="00702DDD"/>
    <w:rsid w:val="00704A5C"/>
    <w:rsid w:val="00716677"/>
    <w:rsid w:val="00717895"/>
    <w:rsid w:val="007214C7"/>
    <w:rsid w:val="007345A2"/>
    <w:rsid w:val="00750BF6"/>
    <w:rsid w:val="00753BF9"/>
    <w:rsid w:val="00761512"/>
    <w:rsid w:val="00762989"/>
    <w:rsid w:val="00763525"/>
    <w:rsid w:val="00781CE1"/>
    <w:rsid w:val="00787021"/>
    <w:rsid w:val="007A3DD3"/>
    <w:rsid w:val="007F70A6"/>
    <w:rsid w:val="00811B86"/>
    <w:rsid w:val="0081333F"/>
    <w:rsid w:val="00817DB4"/>
    <w:rsid w:val="00840CF7"/>
    <w:rsid w:val="00843CF1"/>
    <w:rsid w:val="0086192E"/>
    <w:rsid w:val="0088349D"/>
    <w:rsid w:val="008A5C9F"/>
    <w:rsid w:val="008D3809"/>
    <w:rsid w:val="008D4662"/>
    <w:rsid w:val="008D63AE"/>
    <w:rsid w:val="008F30DF"/>
    <w:rsid w:val="009014B6"/>
    <w:rsid w:val="0091097D"/>
    <w:rsid w:val="009168B2"/>
    <w:rsid w:val="00937B38"/>
    <w:rsid w:val="009A6136"/>
    <w:rsid w:val="009B354D"/>
    <w:rsid w:val="009D1EDB"/>
    <w:rsid w:val="009E0257"/>
    <w:rsid w:val="009E63D7"/>
    <w:rsid w:val="009F0DF2"/>
    <w:rsid w:val="00A005C4"/>
    <w:rsid w:val="00A008FD"/>
    <w:rsid w:val="00A03A6A"/>
    <w:rsid w:val="00A044D5"/>
    <w:rsid w:val="00A1634E"/>
    <w:rsid w:val="00A17074"/>
    <w:rsid w:val="00A40022"/>
    <w:rsid w:val="00A5039D"/>
    <w:rsid w:val="00A65A53"/>
    <w:rsid w:val="00AB30F3"/>
    <w:rsid w:val="00AB3548"/>
    <w:rsid w:val="00AC1FED"/>
    <w:rsid w:val="00AE2307"/>
    <w:rsid w:val="00AF0723"/>
    <w:rsid w:val="00AF6008"/>
    <w:rsid w:val="00B01A05"/>
    <w:rsid w:val="00B40948"/>
    <w:rsid w:val="00B50C12"/>
    <w:rsid w:val="00B622FB"/>
    <w:rsid w:val="00B753BF"/>
    <w:rsid w:val="00B90509"/>
    <w:rsid w:val="00B92D01"/>
    <w:rsid w:val="00BA4BF4"/>
    <w:rsid w:val="00BB0C36"/>
    <w:rsid w:val="00BF3DE2"/>
    <w:rsid w:val="00BF7662"/>
    <w:rsid w:val="00C11B09"/>
    <w:rsid w:val="00C45C77"/>
    <w:rsid w:val="00C578E9"/>
    <w:rsid w:val="00C739B9"/>
    <w:rsid w:val="00C74202"/>
    <w:rsid w:val="00C77741"/>
    <w:rsid w:val="00C80620"/>
    <w:rsid w:val="00CA64DD"/>
    <w:rsid w:val="00CF53DC"/>
    <w:rsid w:val="00D20D28"/>
    <w:rsid w:val="00D404D2"/>
    <w:rsid w:val="00D82800"/>
    <w:rsid w:val="00D90000"/>
    <w:rsid w:val="00DA20CF"/>
    <w:rsid w:val="00DE6C8B"/>
    <w:rsid w:val="00DF00E4"/>
    <w:rsid w:val="00DF2717"/>
    <w:rsid w:val="00E26AB8"/>
    <w:rsid w:val="00E434F8"/>
    <w:rsid w:val="00E75D3C"/>
    <w:rsid w:val="00E76BBE"/>
    <w:rsid w:val="00EB6A86"/>
    <w:rsid w:val="00F157D7"/>
    <w:rsid w:val="00F17080"/>
    <w:rsid w:val="00F36F1D"/>
    <w:rsid w:val="00F47973"/>
    <w:rsid w:val="00F54105"/>
    <w:rsid w:val="00F624F5"/>
    <w:rsid w:val="00F73A60"/>
    <w:rsid w:val="00F918B4"/>
    <w:rsid w:val="00FB42FA"/>
    <w:rsid w:val="00FB7A35"/>
    <w:rsid w:val="00FC6B28"/>
    <w:rsid w:val="00FD3860"/>
    <w:rsid w:val="00FE0F68"/>
    <w:rsid w:val="00FF087E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E2804"/>
  <w14:defaultImageDpi w14:val="32767"/>
  <w15:chartTrackingRefBased/>
  <w15:docId w15:val="{DE7BE648-466F-498B-A3AC-DC9DFC3E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3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troubleshoot/topics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localhost" TargetMode="External"/><Relationship Id="rId10" Type="http://schemas.openxmlformats.org/officeDocument/2006/relationships/hyperlink" Target="https://docs.docker.com/desktop/install/windows-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/wsl/install-win10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jinho\Dropbox\SS\Project%20Design%20for%20Any%20Industry%20Templates\Temp_SoftwareProjectDesignDocument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E56C91-D78D-47FF-ADB7-F1504CE5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Temp_SoftwareProjectDesignDocument.dotx</Template>
  <TotalTime>181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Manjinho</dc:creator>
  <cp:keywords/>
  <dc:description/>
  <cp:lastModifiedBy>love sharma</cp:lastModifiedBy>
  <cp:revision>14</cp:revision>
  <cp:lastPrinted>2016-12-15T14:42:00Z</cp:lastPrinted>
  <dcterms:created xsi:type="dcterms:W3CDTF">2021-02-18T22:31:00Z</dcterms:created>
  <dcterms:modified xsi:type="dcterms:W3CDTF">2024-10-16T14:15:00Z</dcterms:modified>
</cp:coreProperties>
</file>